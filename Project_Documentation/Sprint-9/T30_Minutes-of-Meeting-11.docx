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9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75"/>
        <w:gridCol w:w="4549"/>
        <w:gridCol w:w="1"/>
        <w:gridCol w:w="1555"/>
        <w:gridCol w:w="1"/>
        <w:gridCol w:w="1159"/>
        <w:gridCol w:w="1201"/>
      </w:tblGrid>
      <w:tr>
        <w:trPr>
          <w:trHeight w:val="336" w:hRule="atLeast"/>
        </w:trPr>
        <w:tc>
          <w:tcPr>
            <w:tcW w:w="6525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975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549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Capstone Project II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#1</w:t>
            </w:r>
            <w:r>
              <w:rPr>
                <w:b/>
                <w:sz w:val="36"/>
                <w:szCs w:val="36"/>
              </w:rPr>
              <w:t>1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Date:   </w:t>
            </w:r>
            <w:r>
              <w:rPr>
                <w:b/>
                <w:sz w:val="24"/>
              </w:rPr>
              <w:t>27</w:t>
            </w:r>
            <w:r>
              <w:rPr>
                <w:b/>
                <w:sz w:val="24"/>
              </w:rPr>
              <w:t>/03/2020                                              Time: 02:00PM – 04:00PM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>Location: Slack Chat Room</w:t>
            </w:r>
          </w:p>
        </w:tc>
        <w:tc>
          <w:tcPr>
            <w:tcW w:w="1556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60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0" w:name="AgendaTitle"/>
            <w:bookmarkStart w:id="1" w:name="AgendaTitle"/>
            <w:bookmarkEnd w:id="1"/>
          </w:p>
        </w:tc>
      </w:tr>
      <w:tr>
        <w:trPr>
          <w:trHeight w:val="132" w:hRule="atLeast"/>
        </w:trPr>
        <w:tc>
          <w:tcPr>
            <w:tcW w:w="6525" w:type="dxa"/>
            <w:gridSpan w:val="3"/>
            <w:tcBorders>
              <w:top w:val="doub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ub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59" w:type="dxa"/>
            <w:tcBorders>
              <w:top w:val="doub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0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25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5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975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54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60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68" w:hRule="atLeast"/>
        </w:trPr>
        <w:tc>
          <w:tcPr>
            <w:tcW w:w="6525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5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25" w:type="dxa"/>
            <w:gridSpan w:val="3"/>
            <w:tcBorders>
              <w:top w:val="single" w:sz="6" w:space="0" w:color="000000"/>
              <w:left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6" w:type="dxa"/>
            <w:gridSpan w:val="2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59" w:type="dxa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Responsibility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1. Stripe API Implementation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2. Employee and Manager Dashboard for both mobile and web version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3. Clean the UI for business website</w:t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/0</w:t>
            </w:r>
            <w:r>
              <w:rPr/>
              <w:t>3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</w:t>
            </w:r>
            <w:r>
              <w:rPr/>
              <w:t>/</w:t>
            </w:r>
            <w:bookmarkStart w:id="2" w:name="_GoBack"/>
            <w:bookmarkEnd w:id="2"/>
            <w:r>
              <w:rPr/>
              <w:t>0</w:t>
            </w:r>
            <w:r>
              <w:rPr/>
              <w:t>3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Status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>In process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>Application deployment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>Optimize the server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>Done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For this period, </w:t>
            </w:r>
            <w:r>
              <w:rPr/>
              <w:t>our team members managed to complete every tasks that was given to them in the last meeting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Our team has a deployment for both mobile and website to the server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We have to do code review and clean up the server for the last time before deploying it to the production mode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</w:t>
            </w:r>
            <w:bookmarkStart w:id="3" w:name="__DdeLink__602_1503386845"/>
            <w:r>
              <w:rPr/>
              <w:t>hanh Quan, Thong Nguyen, Quang Pham, Tu Nguyen</w:t>
            </w:r>
            <w:bookmarkEnd w:id="3"/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</w:t>
            </w:r>
            <w:r>
              <w:rPr/>
              <w:t>3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27/03/2020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02/04/2020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27/0</w:t>
            </w:r>
            <w:r>
              <w:rPr/>
              <w:t>3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04/04/2020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02/04/2020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Clean the UI for business website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Done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Quang Pham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18/03/2020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20/03/2020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Employee and Manager Dashboard for web version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Done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Nguyen, 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21/03/2020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21/03/2020</w:t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Stripe API backend implementation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Employee and Manager Dashboard for mobile version</w:t>
            </w:r>
          </w:p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Done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Done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Nguyen, 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Quan, Tu Pham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15/03/2020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20/03/2020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18/03/2020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Standard1"/>
              <w:spacing w:before="120" w:after="120"/>
              <w:rPr/>
            </w:pPr>
            <w:r>
              <w:rPr/>
              <w:t>22/03/2020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Minutes of Meetings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Keep every minutes of meetings followed the template posted on BlackBoard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06/03/2020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06/03/2020</w:t>
            </w:r>
          </w:p>
        </w:tc>
      </w:tr>
      <w:tr>
        <w:trPr>
          <w:trHeight w:val="1992" w:hRule="atLeast"/>
        </w:trPr>
        <w:tc>
          <w:tcPr>
            <w:tcW w:w="1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Date: </w:t>
            </w:r>
            <w:r>
              <w:rPr/>
              <w:t>17</w:t>
            </w:r>
            <w:r>
              <w:rPr/>
              <w:t>/0</w:t>
            </w:r>
            <w:r>
              <w:rPr/>
              <w:t>6</w:t>
            </w:r>
            <w:r>
              <w:rPr/>
              <w:t>/2020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0</w:t>
            </w:r>
            <w:r>
              <w:rPr/>
              <w:t>5</w:t>
            </w:r>
            <w:r>
              <w:rPr/>
              <w:t xml:space="preserve">:00 PM - </w:t>
            </w:r>
            <w:r>
              <w:rPr/>
              <w:t>11</w:t>
            </w:r>
            <w:r>
              <w:rPr/>
              <w:t>:00PM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Location: </w:t>
            </w:r>
            <w:r>
              <w:rPr/>
              <w:t>Thong’s House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spacing w:before="120" w:after="120"/>
              <w:rPr/>
            </w:pPr>
            <w:r>
              <w:rPr/>
              <w:t>Celebrate the success of the capstone project</w:t>
            </w:r>
          </w:p>
          <w:p>
            <w:pPr>
              <w:pStyle w:val="Normal"/>
              <w:rPr/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Thanh Quan, 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Tu Nguyen, Thong Nguyen, Quang Pham</w:t>
            </w:r>
          </w:p>
        </w:tc>
        <w:tc>
          <w:tcPr>
            <w:tcW w:w="1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>/0</w:t>
            </w:r>
            <w:r>
              <w:rPr/>
              <w:t>6</w:t>
            </w:r>
            <w:r>
              <w:rPr/>
              <w:t>/2020</w:t>
            </w:r>
          </w:p>
        </w:tc>
        <w:tc>
          <w:tcPr>
            <w:tcW w:w="12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In process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100</TotalTime>
  <Application>LibreOffice/6.0.7.3$Linux_X86_64 LibreOffice_project/00m0$Build-3</Application>
  <Pages>2</Pages>
  <Words>323</Words>
  <Characters>1730</Characters>
  <CharactersWithSpaces>2057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2020-04-11T00:12:56Z</dcterms:modified>
  <cp:revision>12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