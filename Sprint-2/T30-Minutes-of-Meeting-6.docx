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69"/>
        <w:gridCol w:w="4762"/>
        <w:gridCol w:w="1557"/>
        <w:gridCol w:w="1128"/>
        <w:gridCol w:w="1225"/>
      </w:tblGrid>
      <w:tr>
        <w:trPr>
          <w:trHeight w:val="336" w:hRule="atLeast"/>
        </w:trPr>
        <w:tc>
          <w:tcPr>
            <w:tcW w:w="6531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57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769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762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 4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>Date:   10/03/2019                                              Time: 10:00AM – 12:00AM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Location: George Brown College</w:t>
            </w:r>
          </w:p>
        </w:tc>
        <w:tc>
          <w:tcPr>
            <w:tcW w:w="1557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28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31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31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769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762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31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5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31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7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28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25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User Persona, Project Summary, User Stories, High-Level Requirement, Project Vision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bookmarkStart w:id="8" w:name="_GoBack"/>
            <w:bookmarkEnd w:id="8"/>
            <w:r>
              <w:rPr/>
              <w:t>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Status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  <w:r>
              <w:rPr/>
              <w:t>Done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Each member of the groups is executing their assigned task bit by bit and slowly but surely reaching the complete status without hesitation. 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09/26/2019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Project Plan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Research about how to achieve a successful project, and apply those outcomes into developing a successful project plan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Team Charter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Acknowledge of the purpose of forming this team as well as factors around the team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Tu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Minutes of Meetings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Keep every minutes of meetings followed the template posted on BlackBoard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Product Backlog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Finish writing the Business Context Diagram and currently writing the all necessary field required.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</w:tr>
      <w:tr>
        <w:trPr>
          <w:trHeight w:val="615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Sprint Backlog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Using the previous document which is the user stories to measure and create an appropriate sprint backlog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Quang Pham,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10/03/2019</w:t>
            </w:r>
          </w:p>
        </w:tc>
      </w:tr>
      <w:tr>
        <w:trPr>
          <w:trHeight w:val="1992" w:hRule="atLeast"/>
        </w:trPr>
        <w:tc>
          <w:tcPr>
            <w:tcW w:w="176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Date: 10/10/2019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10:00 AM - 12:00AM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Agenda: Sprint 1 task summary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Tu Nguyen, Thong Nguyen, 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10/10/2019</w:t>
            </w:r>
          </w:p>
        </w:tc>
        <w:tc>
          <w:tcPr>
            <w:tcW w:w="1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10/10/2019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19</TotalTime>
  <Application>LibreOffice/6.3.2.2$Linux_X86_64 LibreOffice_project/30$Build-2</Application>
  <Pages>2</Pages>
  <Words>313</Words>
  <Characters>1731</Characters>
  <CharactersWithSpaces>2058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2019-10-07T19:36:51Z</dcterms:modified>
  <cp:revision>4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