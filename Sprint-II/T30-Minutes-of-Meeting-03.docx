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69"/>
        <w:gridCol w:w="4762"/>
        <w:gridCol w:w="1557"/>
        <w:gridCol w:w="1128"/>
        <w:gridCol w:w="1225"/>
      </w:tblGrid>
      <w:tr>
        <w:trPr>
          <w:trHeight w:val="336" w:hRule="atLeast"/>
        </w:trPr>
        <w:tc>
          <w:tcPr>
            <w:tcW w:w="6531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0" w:name="MinuteAdditional"/>
            <w:bookmarkStart w:id="1" w:name="MinuteAdditional"/>
            <w:bookmarkEnd w:id="1"/>
          </w:p>
        </w:tc>
        <w:tc>
          <w:tcPr>
            <w:tcW w:w="1557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1769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40"/>
              </w:rPr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  <w:u w:val="single"/>
              </w:rPr>
              <w:t>30</w:t>
            </w:r>
          </w:p>
        </w:tc>
        <w:tc>
          <w:tcPr>
            <w:tcW w:w="4762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36"/>
                <w:szCs w:val="36"/>
              </w:rPr>
            </w:pPr>
            <w:bookmarkStart w:id="2" w:name="Logistics"/>
            <w:bookmarkEnd w:id="2"/>
            <w:r>
              <w:rPr>
                <w:b/>
                <w:sz w:val="36"/>
                <w:szCs w:val="36"/>
              </w:rPr>
              <w:t>Capstone Project I</w:t>
            </w:r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>Minutes of Meeting # 3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Date:   09/26/2019                                              Time: 10:00AM – 12:00AM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Location: George Brown College</w:t>
            </w:r>
          </w:p>
        </w:tc>
        <w:tc>
          <w:tcPr>
            <w:tcW w:w="1557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28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25" w:type="dxa"/>
            <w:tcBorders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3" w:name="AgendaTitle"/>
            <w:bookmarkStart w:id="4" w:name="AgendaTitle"/>
            <w:bookmarkEnd w:id="4"/>
          </w:p>
        </w:tc>
      </w:tr>
      <w:tr>
        <w:trPr>
          <w:trHeight w:val="132" w:hRule="atLeast"/>
        </w:trPr>
        <w:tc>
          <w:tcPr>
            <w:tcW w:w="6531" w:type="dxa"/>
            <w:gridSpan w:val="2"/>
            <w:tcBorders>
              <w:left w:val="single" w:sz="6" w:space="0" w:color="000000"/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bottom w:val="doub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531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1769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Attendees:</w:t>
            </w:r>
          </w:p>
        </w:tc>
        <w:tc>
          <w:tcPr>
            <w:tcW w:w="4762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  <w:t>Team member 1: Thanh Quan</w:t>
            </w:r>
          </w:p>
          <w:p>
            <w:pPr>
              <w:pStyle w:val="Standard1"/>
              <w:rPr/>
            </w:pPr>
            <w:r>
              <w:rPr/>
              <w:t xml:space="preserve">Team member 3: Thong Nguyen </w:t>
            </w:r>
          </w:p>
          <w:p>
            <w:pPr>
              <w:pStyle w:val="Standard1"/>
              <w:rPr/>
            </w:pPr>
            <w:r>
              <w:rPr/>
              <w:t xml:space="preserve">Team member 2: Quang Pham                             </w:t>
            </w:r>
          </w:p>
          <w:p>
            <w:pPr>
              <w:pStyle w:val="Standard1"/>
              <w:spacing w:before="60" w:after="60"/>
              <w:rPr/>
            </w:pPr>
            <w:r>
              <w:rPr/>
              <w:t>Team member 4: Tu Nguyen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5" w:name="Attendees"/>
            <w:bookmarkStart w:id="6" w:name="Attendees"/>
            <w:bookmarkEnd w:id="6"/>
          </w:p>
        </w:tc>
      </w:tr>
      <w:tr>
        <w:trPr>
          <w:trHeight w:val="68" w:hRule="atLeast"/>
        </w:trPr>
        <w:tc>
          <w:tcPr>
            <w:tcW w:w="6531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711" w:hRule="atLeast"/>
        </w:trPr>
        <w:tc>
          <w:tcPr>
            <w:tcW w:w="6531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bookmarkStart w:id="7" w:name="Topics"/>
            <w:bookmarkEnd w:id="7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7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28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225" w:type="dxa"/>
            <w:tcBorders>
              <w:top w:val="single" w:sz="6" w:space="0" w:color="000000"/>
              <w:bottom w:val="dotted" w:sz="4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Item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Actual Date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of previous meeting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Each member arrives on time to the meeting, and task assign was given to individual or group who are confident in their assigned task.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09/12/2019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09/12/2019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Tasks Assigned as per previous meeting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Each member has to review the Agile approach to project management, and documents needed to start the documentation development which is the first phase of the project management process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09/12/2019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09/12</w:t>
            </w:r>
            <w:bookmarkStart w:id="8" w:name="_GoBack"/>
            <w:bookmarkEnd w:id="8"/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Status of Tasks as per previously assigned: 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 </w:t>
            </w:r>
            <w:r>
              <w:rPr/>
              <w:t>In Progress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Each member of the groups is executing their assigned task bit by bit and slowly but surely reaching the complete status without hesitation. 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09/19/2019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09/19/2019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User Persona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Finish half of the user persona including manager and kitchen staff.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Project Summary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Finish writing project summary, and everyone is required to take a look.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Nguyen,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Thanh Quan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User stories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Planning out the user stories by communicating with Thanh Quan whose assign with user persona task. 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Tu Nguyen, Quang Pham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High Level Requirement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Finish writing the Business Context Diagram and currently writing the all necessary field required.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Project Vision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 and Quang Pham is currently continuing writing the Project Vision and will be finish by tomorrow.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Nguyen, Quang Pham,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Thanh Quan,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  <w:tr>
        <w:trPr>
          <w:trHeight w:val="1992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Next meeting date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Date: 09/26/2019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Time: 10:00 AM - 12:00AM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Location: George Brown College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Agenda: Sprint 1 task summary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Signature: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1: Thanh Quan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2: Tu Nguyen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3: Thong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4: Quang Pham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Tu Nguyen, Thong Nguyen, Quang Pham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0/</w:t>
            </w:r>
            <w:r>
              <w:rPr/>
              <w:t>03</w:t>
            </w:r>
            <w:r>
              <w:rPr/>
              <w:t>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03</w:t>
            </w:r>
            <w:r>
              <w:rPr/>
              <w:t>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426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19</TotalTime>
  <Application>LibreOffice/6.2.7.1$Linux_X86_64 LibreOffice_project/20$Build-1</Application>
  <Pages>2</Pages>
  <Words>329</Words>
  <Characters>1801</Characters>
  <CharactersWithSpaces>2146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2019-10-01T12:03:00Z</dcterms:created>
  <dc:creator/>
  <dc:description/>
  <dc:language>en-US</dc:language>
  <cp:lastModifiedBy/>
  <dcterms:modified xsi:type="dcterms:W3CDTF">2019-10-07T19:37:15Z</dcterms:modified>
  <cp:revision>4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